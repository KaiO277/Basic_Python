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Default="002D7129">
      <w:pPr>
        <w:pStyle w:val="Heading1"/>
      </w:pPr>
      <w:r>
        <w:t>Personal information</w:t>
      </w:r>
    </w:p>
    <w:p w:rsidR="005C6D45" w:rsidRDefault="00061244">
      <w:r w:rsidRPr="00061244">
        <w:rPr>
          <w:b/>
        </w:rPr>
        <w:t>First name:</w:t>
      </w:r>
      <w:r>
        <w:t xml:space="preserve"> </w:t>
      </w:r>
      <w:r w:rsidR="00534012">
        <w:t>Binh</w:t>
      </w:r>
      <w:r>
        <w:br/>
      </w:r>
      <w:r w:rsidRPr="00061244">
        <w:rPr>
          <w:b/>
        </w:rPr>
        <w:t>Last name:</w:t>
      </w:r>
      <w:r>
        <w:t xml:space="preserve"> </w:t>
      </w:r>
      <w:r w:rsidR="00534012">
        <w:t>Pham</w:t>
      </w:r>
      <w:r>
        <w:br/>
      </w:r>
      <w:r w:rsidRPr="00061244">
        <w:rPr>
          <w:b/>
        </w:rPr>
        <w:t>Gender:</w:t>
      </w:r>
      <w:r>
        <w:t xml:space="preserve"> Male</w:t>
      </w:r>
      <w:r>
        <w:br/>
      </w:r>
      <w:r w:rsidRPr="00061244">
        <w:rPr>
          <w:b/>
        </w:rPr>
        <w:t>Year of birth:</w:t>
      </w:r>
      <w:r>
        <w:t xml:space="preserve"> </w:t>
      </w:r>
      <w:r w:rsidR="00534012">
        <w:t>2000</w:t>
      </w:r>
      <w:r>
        <w:br/>
      </w:r>
      <w:r w:rsidRPr="00061244">
        <w:rPr>
          <w:b/>
        </w:rPr>
        <w:t>Email:</w:t>
      </w:r>
      <w:r>
        <w:t xml:space="preserve"> </w:t>
      </w:r>
      <w:hyperlink r:id="rId8" w:history="1">
        <w:r w:rsidR="00534012" w:rsidRPr="00BB5AF6">
          <w:rPr>
            <w:rStyle w:val="Hyperlink"/>
          </w:rPr>
          <w:t>binhpham2000@gmail.com</w:t>
        </w:r>
      </w:hyperlink>
      <w:r>
        <w:br/>
      </w:r>
      <w:r w:rsidRPr="006E34E7">
        <w:rPr>
          <w:b/>
        </w:rPr>
        <w:t>Ad</w:t>
      </w:r>
      <w:r w:rsidR="006E34E7" w:rsidRPr="006E34E7">
        <w:rPr>
          <w:b/>
        </w:rPr>
        <w:t>dress:</w:t>
      </w:r>
      <w:r w:rsidR="006E34E7">
        <w:t xml:space="preserve"> Da Nang city, Vietnam</w:t>
      </w:r>
    </w:p>
    <w:p w:rsidR="005C6D45" w:rsidRPr="00334496" w:rsidRDefault="002D7129" w:rsidP="000F00E7">
      <w:pPr>
        <w:pStyle w:val="Heading1"/>
        <w:rPr>
          <w:b/>
        </w:rPr>
      </w:pPr>
      <w:r w:rsidRPr="00334496">
        <w:rPr>
          <w:b/>
        </w:rPr>
        <w:t>Summary</w:t>
      </w:r>
    </w:p>
    <w:p w:rsidR="003A26F1" w:rsidRDefault="006E34E7" w:rsidP="00534012">
      <w:r>
        <w:t>I work as a F</w:t>
      </w:r>
      <w:r w:rsidR="00534012">
        <w:t>rontend</w:t>
      </w:r>
      <w:r>
        <w:t xml:space="preserve"> developer</w:t>
      </w:r>
      <w:r w:rsidR="002F25A8">
        <w:t>.</w:t>
      </w:r>
      <w:r>
        <w:t xml:space="preserve"> </w:t>
      </w:r>
    </w:p>
    <w:p w:rsidR="005C560E" w:rsidRDefault="00534012">
      <w:r>
        <w:t>3</w:t>
      </w:r>
      <w:r w:rsidR="005C560E">
        <w:t>+ years of experience in Software development</w:t>
      </w:r>
      <w:r w:rsidR="005C560E">
        <w:br/>
      </w:r>
      <w:r>
        <w:t>3</w:t>
      </w:r>
      <w:r w:rsidR="005C560E">
        <w:t>+ years of experience with ReactJs</w:t>
      </w:r>
      <w:r w:rsidR="00786250">
        <w:t xml:space="preserve"> </w:t>
      </w:r>
      <w:r>
        <w:br/>
      </w:r>
      <w:r>
        <w:t xml:space="preserve">3+ years of experience with </w:t>
      </w:r>
      <w:r w:rsidR="00786250">
        <w:t>NextJs</w:t>
      </w:r>
    </w:p>
    <w:p w:rsidR="005C6D45" w:rsidRPr="00334496" w:rsidRDefault="002D7129">
      <w:pPr>
        <w:pStyle w:val="Heading1"/>
        <w:rPr>
          <w:b/>
        </w:rPr>
      </w:pPr>
      <w:r w:rsidRPr="00334496">
        <w:rPr>
          <w:b/>
        </w:rPr>
        <w:t>Education</w:t>
      </w:r>
    </w:p>
    <w:p w:rsidR="005C6D45" w:rsidRDefault="00334496" w:rsidP="000F00E7">
      <w:r>
        <w:t>Danang Polytechnic University (IT Engineer) : 20</w:t>
      </w:r>
      <w:r w:rsidR="00534012">
        <w:t>15</w:t>
      </w:r>
      <w:r>
        <w:t xml:space="preserve"> - </w:t>
      </w:r>
      <w:r w:rsidR="00534012">
        <w:t>2019</w:t>
      </w:r>
      <w:r w:rsidR="002F25A8">
        <w:t xml:space="preserve"> </w:t>
      </w:r>
    </w:p>
    <w:p w:rsidR="005C6D45" w:rsidRPr="00334496" w:rsidRDefault="002D7129">
      <w:pPr>
        <w:pStyle w:val="Heading1"/>
        <w:rPr>
          <w:b/>
        </w:rPr>
      </w:pPr>
      <w:r w:rsidRPr="00334496">
        <w:rPr>
          <w:b/>
        </w:rPr>
        <w:t>Working experience</w:t>
      </w:r>
    </w:p>
    <w:p w:rsidR="002C0942" w:rsidRDefault="00534012" w:rsidP="00334496">
      <w:r>
        <w:rPr>
          <w:b/>
        </w:rPr>
        <w:t>ABCD</w:t>
      </w:r>
      <w:r w:rsidR="002C0942" w:rsidRPr="00786250">
        <w:rPr>
          <w:b/>
        </w:rPr>
        <w:t xml:space="preserve"> .LTD(Software Outsourcing)</w:t>
      </w:r>
      <w:r w:rsidR="002C0942">
        <w:br/>
        <w:t xml:space="preserve">2019-2021: </w:t>
      </w:r>
      <w:r>
        <w:t>Frontend</w:t>
      </w:r>
      <w:r w:rsidR="002C0942">
        <w:t xml:space="preserve"> developer</w:t>
      </w:r>
    </w:p>
    <w:p w:rsidR="002C0942" w:rsidRPr="00786250" w:rsidRDefault="00786250" w:rsidP="00334496">
      <w:r w:rsidRPr="00786250">
        <w:rPr>
          <w:b/>
        </w:rPr>
        <w:t>GooUp1 .LTC(Software Outsourcing)</w:t>
      </w:r>
      <w:r>
        <w:br/>
      </w:r>
      <w:r w:rsidRPr="00786250">
        <w:t xml:space="preserve">2022-Present : </w:t>
      </w:r>
      <w:r w:rsidR="00154A82">
        <w:t>F</w:t>
      </w:r>
      <w:r w:rsidR="00534012">
        <w:t>rontend</w:t>
      </w:r>
      <w:r w:rsidR="00154A82">
        <w:t xml:space="preserve"> developer</w:t>
      </w:r>
    </w:p>
    <w:p w:rsidR="005C6D45" w:rsidRPr="00334496" w:rsidRDefault="00061244">
      <w:pPr>
        <w:pStyle w:val="Heading1"/>
        <w:rPr>
          <w:b/>
        </w:rPr>
      </w:pPr>
      <w:r w:rsidRPr="00334496">
        <w:rPr>
          <w:b/>
        </w:rPr>
        <w:lastRenderedPageBreak/>
        <w:t>Skills</w:t>
      </w:r>
    </w:p>
    <w:p w:rsidR="00665EA4" w:rsidRDefault="00BE32CC">
      <w:pPr>
        <w:rPr>
          <w:rFonts w:asciiTheme="majorHAnsi" w:eastAsiaTheme="majorEastAsia" w:hAnsiTheme="majorHAnsi" w:cstheme="majorBidi"/>
          <w:b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880E2E">
        <w:rPr>
          <w:b/>
        </w:rPr>
        <w:t>Front</w:t>
      </w:r>
      <w:r w:rsidR="00880E2E" w:rsidRPr="00880E2E">
        <w:rPr>
          <w:b/>
        </w:rPr>
        <w:t>end:</w:t>
      </w:r>
      <w:r w:rsidR="00880E2E">
        <w:t xml:space="preserve"> JavaScript/TypeScript/SASS/SCSS; ReactJs; NextJs</w:t>
      </w:r>
      <w:r w:rsidR="00880E2E">
        <w:br/>
      </w:r>
      <w:r w:rsidR="00880E2E" w:rsidRPr="00880E2E">
        <w:rPr>
          <w:b/>
        </w:rPr>
        <w:t>Backend:</w:t>
      </w:r>
      <w:r w:rsidR="00880E2E">
        <w:t xml:space="preserve"> Python/Django/FastAPI</w:t>
      </w:r>
      <w:r w:rsidR="00880E2E">
        <w:br/>
      </w:r>
      <w:r w:rsidR="00880E2E" w:rsidRPr="00880E2E">
        <w:rPr>
          <w:b/>
        </w:rPr>
        <w:t>Mobile:</w:t>
      </w:r>
      <w:r w:rsidR="00880E2E">
        <w:t xml:space="preserve"> ReactNative</w:t>
      </w:r>
      <w:r w:rsidR="00880E2E">
        <w:br/>
      </w:r>
      <w:r w:rsidR="00880E2E" w:rsidRPr="00880E2E">
        <w:rPr>
          <w:b/>
        </w:rPr>
        <w:t>Database:</w:t>
      </w:r>
      <w:r w:rsidR="00880E2E">
        <w:t xml:space="preserve"> MySql/PostgreSql/MongoDb</w:t>
      </w:r>
      <w:r w:rsidR="00880E2E">
        <w:br/>
      </w:r>
      <w:r w:rsidR="00880E2E" w:rsidRPr="00880E2E">
        <w:rPr>
          <w:b/>
        </w:rPr>
        <w:t>DevOps:</w:t>
      </w:r>
      <w:r w:rsidR="00880E2E">
        <w:t xml:space="preserve"> VPS linux hosting/AWS</w:t>
      </w:r>
      <w:r w:rsidR="00880E2E">
        <w:br/>
      </w:r>
      <w:r w:rsidR="00880E2E" w:rsidRPr="00880E2E">
        <w:rPr>
          <w:b/>
        </w:rPr>
        <w:t>Support tools:</w:t>
      </w:r>
      <w:r w:rsidR="00880E2E">
        <w:t xml:space="preserve"> Skype/Trello/Slack/Jira/Github/Bitbutket/GitLab; Figma/Postman/Swagger</w:t>
      </w:r>
      <w:r w:rsidR="00880E2E">
        <w:br/>
      </w:r>
      <w:r w:rsidR="00880E2E" w:rsidRPr="00880E2E">
        <w:rPr>
          <w:b/>
        </w:rPr>
        <w:t>English:</w:t>
      </w:r>
      <w:r w:rsidR="00880E2E">
        <w:t xml:space="preserve"> Mid-range conversation</w:t>
      </w:r>
      <w:r w:rsidR="002F25A8">
        <w:t xml:space="preserve"> </w:t>
      </w:r>
    </w:p>
    <w:p w:rsidR="005C6D45" w:rsidRPr="00334496" w:rsidRDefault="00061244">
      <w:pPr>
        <w:pStyle w:val="Heading1"/>
        <w:rPr>
          <w:b/>
        </w:rPr>
      </w:pPr>
      <w:r w:rsidRPr="00334496">
        <w:rPr>
          <w:b/>
        </w:rPr>
        <w:t>Typical projects</w:t>
      </w:r>
    </w:p>
    <w:p w:rsidR="00FB35C9" w:rsidRDefault="00373BBF">
      <w:r>
        <w:t>.</w:t>
      </w:r>
      <w:r w:rsidR="002F25A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54A82" w:rsidTr="00154A82">
        <w:tc>
          <w:tcPr>
            <w:tcW w:w="2245" w:type="dxa"/>
          </w:tcPr>
          <w:p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Project name</w:t>
            </w:r>
          </w:p>
        </w:tc>
        <w:tc>
          <w:tcPr>
            <w:tcW w:w="7105" w:type="dxa"/>
          </w:tcPr>
          <w:p w:rsidR="00154A82" w:rsidRDefault="00373BBF">
            <w:r>
              <w:t>HRM/CRM</w:t>
            </w:r>
            <w:r w:rsidR="0061102C">
              <w:t xml:space="preserve"> (http://)</w:t>
            </w:r>
          </w:p>
        </w:tc>
      </w:tr>
      <w:tr w:rsidR="00154A82" w:rsidTr="00154A82">
        <w:tc>
          <w:tcPr>
            <w:tcW w:w="2245" w:type="dxa"/>
          </w:tcPr>
          <w:p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Project description</w:t>
            </w:r>
          </w:p>
        </w:tc>
        <w:tc>
          <w:tcPr>
            <w:tcW w:w="7105" w:type="dxa"/>
          </w:tcPr>
          <w:p w:rsidR="00154A82" w:rsidRDefault="00373BBF">
            <w:r>
              <w:t xml:space="preserve">A software system to manage HRM/CRM in city for all </w:t>
            </w:r>
            <w:r w:rsidR="00F673E9" w:rsidRPr="00F673E9">
              <w:t>local administrative</w:t>
            </w:r>
            <w:r w:rsidR="00F673E9">
              <w:t xml:space="preserve"> </w:t>
            </w:r>
            <w:r>
              <w:t>departments</w:t>
            </w:r>
            <w:r w:rsidR="00F673E9">
              <w:t xml:space="preserve"> </w:t>
            </w:r>
          </w:p>
        </w:tc>
      </w:tr>
      <w:tr w:rsidR="00154A82" w:rsidTr="00154A82">
        <w:tc>
          <w:tcPr>
            <w:tcW w:w="2245" w:type="dxa"/>
          </w:tcPr>
          <w:p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Position</w:t>
            </w:r>
          </w:p>
        </w:tc>
        <w:tc>
          <w:tcPr>
            <w:tcW w:w="7105" w:type="dxa"/>
          </w:tcPr>
          <w:p w:rsidR="00154A82" w:rsidRDefault="00534012">
            <w:r>
              <w:t>Frontend</w:t>
            </w:r>
            <w:r w:rsidR="00373BBF">
              <w:t xml:space="preserve"> developer</w:t>
            </w:r>
          </w:p>
        </w:tc>
      </w:tr>
      <w:tr w:rsidR="00154A82" w:rsidTr="00154A82">
        <w:tc>
          <w:tcPr>
            <w:tcW w:w="2245" w:type="dxa"/>
          </w:tcPr>
          <w:p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Team size</w:t>
            </w:r>
          </w:p>
        </w:tc>
        <w:tc>
          <w:tcPr>
            <w:tcW w:w="7105" w:type="dxa"/>
          </w:tcPr>
          <w:p w:rsidR="00154A82" w:rsidRDefault="00534012">
            <w:r>
              <w:t>3</w:t>
            </w:r>
          </w:p>
        </w:tc>
      </w:tr>
      <w:tr w:rsidR="00154A82" w:rsidTr="00154A82">
        <w:tc>
          <w:tcPr>
            <w:tcW w:w="2245" w:type="dxa"/>
          </w:tcPr>
          <w:p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Technology</w:t>
            </w:r>
          </w:p>
        </w:tc>
        <w:tc>
          <w:tcPr>
            <w:tcW w:w="7105" w:type="dxa"/>
          </w:tcPr>
          <w:p w:rsidR="00154A82" w:rsidRDefault="00534012">
            <w:r>
              <w:t>Bootstrap/React/Nextjs</w:t>
            </w:r>
          </w:p>
        </w:tc>
      </w:tr>
    </w:tbl>
    <w:p w:rsidR="0099541A" w:rsidRDefault="00995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Project name</w:t>
            </w:r>
          </w:p>
        </w:tc>
        <w:tc>
          <w:tcPr>
            <w:tcW w:w="7105" w:type="dxa"/>
          </w:tcPr>
          <w:p w:rsidR="00373BBF" w:rsidRDefault="000225EC" w:rsidP="003D725A">
            <w:r>
              <w:t>Sho</w:t>
            </w:r>
            <w:r w:rsidR="00F673E9">
              <w:t>pInPage</w:t>
            </w:r>
            <w:r w:rsidR="0061102C">
              <w:t xml:space="preserve"> (http://)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Project description</w:t>
            </w:r>
          </w:p>
        </w:tc>
        <w:tc>
          <w:tcPr>
            <w:tcW w:w="7105" w:type="dxa"/>
          </w:tcPr>
          <w:p w:rsidR="00373BBF" w:rsidRDefault="00373BBF" w:rsidP="003D725A">
            <w:r>
              <w:t>A software system</w:t>
            </w:r>
            <w:r w:rsidR="00F673E9">
              <w:t xml:space="preserve"> that allow seller create a</w:t>
            </w:r>
            <w:r w:rsidR="00DB207C">
              <w:t xml:space="preserve"> e-commerce</w:t>
            </w:r>
            <w:r w:rsidR="00F673E9">
              <w:t xml:space="preserve"> shop (sell anything)</w:t>
            </w:r>
            <w:r w:rsidR="00DB207C">
              <w:t>, the shop can be embed into fanpage of facebook to sell. Specially, if user wan’t build a private e-commerce website, this system will provider API to do this. Everything about this system is create a shop, then run everywhere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Position</w:t>
            </w:r>
          </w:p>
        </w:tc>
        <w:tc>
          <w:tcPr>
            <w:tcW w:w="7105" w:type="dxa"/>
          </w:tcPr>
          <w:p w:rsidR="00373BBF" w:rsidRDefault="00534012" w:rsidP="003D725A">
            <w:r>
              <w:t>Frontend developer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Team size</w:t>
            </w:r>
          </w:p>
        </w:tc>
        <w:tc>
          <w:tcPr>
            <w:tcW w:w="7105" w:type="dxa"/>
          </w:tcPr>
          <w:p w:rsidR="00373BBF" w:rsidRDefault="00373BBF" w:rsidP="003D725A">
            <w:r>
              <w:t>4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Technology</w:t>
            </w:r>
          </w:p>
        </w:tc>
        <w:tc>
          <w:tcPr>
            <w:tcW w:w="7105" w:type="dxa"/>
          </w:tcPr>
          <w:p w:rsidR="00373BBF" w:rsidRDefault="00534012" w:rsidP="003D725A">
            <w:r>
              <w:t>Bootstrap/React/Nextjs</w:t>
            </w:r>
          </w:p>
        </w:tc>
      </w:tr>
    </w:tbl>
    <w:p w:rsidR="00534012" w:rsidRDefault="00534012"/>
    <w:p w:rsidR="00534012" w:rsidRDefault="00534012">
      <w:r>
        <w:br w:type="page"/>
      </w:r>
    </w:p>
    <w:p w:rsidR="00373BBF" w:rsidRDefault="00373BB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Project name</w:t>
            </w:r>
          </w:p>
        </w:tc>
        <w:tc>
          <w:tcPr>
            <w:tcW w:w="7105" w:type="dxa"/>
          </w:tcPr>
          <w:p w:rsidR="00373BBF" w:rsidRDefault="00534012" w:rsidP="003D725A">
            <w:r>
              <w:t>ABCD</w:t>
            </w:r>
            <w:r w:rsidR="0061102C">
              <w:t xml:space="preserve"> (http://)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Project description</w:t>
            </w:r>
          </w:p>
        </w:tc>
        <w:tc>
          <w:tcPr>
            <w:tcW w:w="7105" w:type="dxa"/>
          </w:tcPr>
          <w:p w:rsidR="00373BBF" w:rsidRDefault="00373BBF" w:rsidP="003D725A">
            <w:r>
              <w:t xml:space="preserve">A software system </w:t>
            </w:r>
            <w:r w:rsidR="00545FBF">
              <w:t>that to l</w:t>
            </w:r>
            <w:r w:rsidR="00545FBF" w:rsidRPr="00545FBF">
              <w:t>everage our sophisticated AI &amp; Machine Learning capabilities that enables automotive businesses to process tremendous amounts of imagery data, in the fastest and cost-effective way while keeping high accuracy, quality, and consistency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Position</w:t>
            </w:r>
          </w:p>
        </w:tc>
        <w:tc>
          <w:tcPr>
            <w:tcW w:w="7105" w:type="dxa"/>
          </w:tcPr>
          <w:p w:rsidR="00373BBF" w:rsidRDefault="00534012" w:rsidP="003D725A">
            <w:r>
              <w:t>Frontend developer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Team size</w:t>
            </w:r>
          </w:p>
        </w:tc>
        <w:tc>
          <w:tcPr>
            <w:tcW w:w="7105" w:type="dxa"/>
          </w:tcPr>
          <w:p w:rsidR="00373BBF" w:rsidRDefault="00545FBF" w:rsidP="003D725A">
            <w:r>
              <w:t>5</w:t>
            </w:r>
          </w:p>
        </w:tc>
      </w:tr>
      <w:tr w:rsidR="00373BBF" w:rsidTr="003D725A">
        <w:tc>
          <w:tcPr>
            <w:tcW w:w="2245" w:type="dxa"/>
          </w:tcPr>
          <w:p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Technology</w:t>
            </w:r>
          </w:p>
        </w:tc>
        <w:tc>
          <w:tcPr>
            <w:tcW w:w="7105" w:type="dxa"/>
          </w:tcPr>
          <w:p w:rsidR="00373BBF" w:rsidRDefault="00534012" w:rsidP="003D725A">
            <w:r>
              <w:t>Bootstrap/React/Nextjs</w:t>
            </w:r>
          </w:p>
        </w:tc>
      </w:tr>
    </w:tbl>
    <w:p w:rsidR="005C6D45" w:rsidRPr="00334496" w:rsidRDefault="00061244">
      <w:pPr>
        <w:pStyle w:val="Heading1"/>
        <w:rPr>
          <w:b/>
        </w:rPr>
      </w:pPr>
      <w:r w:rsidRPr="00334496">
        <w:rPr>
          <w:b/>
        </w:rPr>
        <w:t>Others…</w:t>
      </w:r>
    </w:p>
    <w:p w:rsidR="005C6D45" w:rsidRDefault="00334496" w:rsidP="00334496">
      <w:pPr>
        <w:keepNext/>
      </w:pPr>
      <w:r>
        <w:t>Description more…</w:t>
      </w:r>
    </w:p>
    <w:p w:rsidR="005C6D45" w:rsidRPr="00334496" w:rsidRDefault="00061244">
      <w:pPr>
        <w:pStyle w:val="Heading1"/>
        <w:rPr>
          <w:b/>
        </w:rPr>
      </w:pPr>
      <w:r w:rsidRPr="00334496">
        <w:rPr>
          <w:b/>
        </w:rPr>
        <w:t>Others…</w:t>
      </w:r>
    </w:p>
    <w:p w:rsidR="005C6D45" w:rsidRDefault="00334496">
      <w:r>
        <w:t>Description more…</w:t>
      </w:r>
    </w:p>
    <w:sectPr w:rsidR="005C6D45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BF6" w:rsidRDefault="00323BF6">
      <w:pPr>
        <w:spacing w:line="240" w:lineRule="auto"/>
      </w:pPr>
      <w:r>
        <w:separator/>
      </w:r>
    </w:p>
  </w:endnote>
  <w:endnote w:type="continuationSeparator" w:id="0">
    <w:p w:rsidR="00323BF6" w:rsidRDefault="00323BF6">
      <w:pPr>
        <w:spacing w:line="240" w:lineRule="auto"/>
      </w:pPr>
      <w:r>
        <w:continuationSeparator/>
      </w:r>
    </w:p>
  </w:endnote>
  <w:endnote w:type="continuationNotice" w:id="1">
    <w:p w:rsidR="00323BF6" w:rsidRDefault="00323BF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BF6" w:rsidRDefault="00323BF6">
      <w:pPr>
        <w:spacing w:line="240" w:lineRule="auto"/>
      </w:pPr>
      <w:r>
        <w:separator/>
      </w:r>
    </w:p>
  </w:footnote>
  <w:footnote w:type="continuationSeparator" w:id="0">
    <w:p w:rsidR="00323BF6" w:rsidRDefault="00323BF6">
      <w:pPr>
        <w:spacing w:line="240" w:lineRule="auto"/>
      </w:pPr>
      <w:r>
        <w:continuationSeparator/>
      </w:r>
    </w:p>
  </w:footnote>
  <w:footnote w:type="continuationNotice" w:id="1">
    <w:p w:rsidR="00323BF6" w:rsidRDefault="00323BF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2D7129" w:rsidRDefault="00534012" w:rsidP="002D7129">
    <w:pPr>
      <w:pStyle w:val="Heading1"/>
    </w:pPr>
    <w:r>
      <w:t>BINH PHAM</w:t>
    </w:r>
    <w:r w:rsidR="002D7129">
      <w:ptab w:relativeTo="margin" w:alignment="center" w:leader="none"/>
    </w:r>
    <w:r w:rsidR="002D7129">
      <w:ptab w:relativeTo="margin" w:alignment="right" w:leader="none"/>
    </w:r>
    <w:r w:rsidR="002D7129">
      <w:rPr>
        <w:noProof/>
      </w:rPr>
      <w:drawing>
        <wp:inline distT="0" distB="0" distL="0" distR="0" wp14:anchorId="47DACD33" wp14:editId="2FFEE995">
          <wp:extent cx="1727200" cy="647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jap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395" cy="6481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B"/>
    <w:rsid w:val="00016748"/>
    <w:rsid w:val="000225EC"/>
    <w:rsid w:val="00061244"/>
    <w:rsid w:val="0006567E"/>
    <w:rsid w:val="000760DB"/>
    <w:rsid w:val="00085E96"/>
    <w:rsid w:val="000C7F74"/>
    <w:rsid w:val="000F00E7"/>
    <w:rsid w:val="00154A82"/>
    <w:rsid w:val="0016766E"/>
    <w:rsid w:val="00170063"/>
    <w:rsid w:val="00175643"/>
    <w:rsid w:val="001B2338"/>
    <w:rsid w:val="002061A9"/>
    <w:rsid w:val="00217B64"/>
    <w:rsid w:val="0023352F"/>
    <w:rsid w:val="00235579"/>
    <w:rsid w:val="0024609F"/>
    <w:rsid w:val="00257FAA"/>
    <w:rsid w:val="00263938"/>
    <w:rsid w:val="002C0942"/>
    <w:rsid w:val="002D7129"/>
    <w:rsid w:val="002E78EB"/>
    <w:rsid w:val="002F25A8"/>
    <w:rsid w:val="00323BF6"/>
    <w:rsid w:val="00334496"/>
    <w:rsid w:val="003407A9"/>
    <w:rsid w:val="00340DC9"/>
    <w:rsid w:val="00350BD5"/>
    <w:rsid w:val="00373BBF"/>
    <w:rsid w:val="003A26F1"/>
    <w:rsid w:val="0040701D"/>
    <w:rsid w:val="0042605B"/>
    <w:rsid w:val="00444F02"/>
    <w:rsid w:val="00475803"/>
    <w:rsid w:val="00490CC6"/>
    <w:rsid w:val="004B64A5"/>
    <w:rsid w:val="004F05F9"/>
    <w:rsid w:val="00534012"/>
    <w:rsid w:val="00545FBF"/>
    <w:rsid w:val="005509B2"/>
    <w:rsid w:val="005556DB"/>
    <w:rsid w:val="00571CAD"/>
    <w:rsid w:val="005C560E"/>
    <w:rsid w:val="005C6D45"/>
    <w:rsid w:val="005D58F7"/>
    <w:rsid w:val="0061102C"/>
    <w:rsid w:val="00617D63"/>
    <w:rsid w:val="00643D1A"/>
    <w:rsid w:val="00665EA4"/>
    <w:rsid w:val="0066728F"/>
    <w:rsid w:val="00674588"/>
    <w:rsid w:val="006A7B57"/>
    <w:rsid w:val="006D44C5"/>
    <w:rsid w:val="006E34E7"/>
    <w:rsid w:val="00713672"/>
    <w:rsid w:val="0073562D"/>
    <w:rsid w:val="0076051A"/>
    <w:rsid w:val="0077526B"/>
    <w:rsid w:val="00786250"/>
    <w:rsid w:val="007B07DE"/>
    <w:rsid w:val="008270A2"/>
    <w:rsid w:val="00853F77"/>
    <w:rsid w:val="00880E2E"/>
    <w:rsid w:val="00885CE1"/>
    <w:rsid w:val="008907FF"/>
    <w:rsid w:val="008B696C"/>
    <w:rsid w:val="008B6BEE"/>
    <w:rsid w:val="008F78D7"/>
    <w:rsid w:val="009200C1"/>
    <w:rsid w:val="00980085"/>
    <w:rsid w:val="0099541A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32CC"/>
    <w:rsid w:val="00BE45C8"/>
    <w:rsid w:val="00BF2331"/>
    <w:rsid w:val="00BF7463"/>
    <w:rsid w:val="00C17AC2"/>
    <w:rsid w:val="00C30889"/>
    <w:rsid w:val="00C90A2E"/>
    <w:rsid w:val="00CC5861"/>
    <w:rsid w:val="00D30B81"/>
    <w:rsid w:val="00D3649E"/>
    <w:rsid w:val="00D65327"/>
    <w:rsid w:val="00D9017A"/>
    <w:rsid w:val="00DB207C"/>
    <w:rsid w:val="00DF0FDA"/>
    <w:rsid w:val="00E12FF0"/>
    <w:rsid w:val="00E142DA"/>
    <w:rsid w:val="00E16F51"/>
    <w:rsid w:val="00EB0B6E"/>
    <w:rsid w:val="00EE70C1"/>
    <w:rsid w:val="00F169E1"/>
    <w:rsid w:val="00F673E9"/>
    <w:rsid w:val="00F77B79"/>
    <w:rsid w:val="00F866A8"/>
    <w:rsid w:val="00FB35C9"/>
    <w:rsid w:val="00FB5B59"/>
    <w:rsid w:val="00FC318F"/>
    <w:rsid w:val="00FC49CA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C76D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hpham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8988-6FB7-4B9D-885E-B63A4D80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2023-03-16T10:46:00Z</dcterms:created>
  <dcterms:modified xsi:type="dcterms:W3CDTF">2023-03-16T10:55:00Z</dcterms:modified>
</cp:coreProperties>
</file>